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4B07" w14:textId="77777777" w:rsidR="002D35AD" w:rsidRDefault="002D35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03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183"/>
      </w:tblGrid>
      <w:tr w:rsidR="002D35AD" w14:paraId="76EB77DF" w14:textId="77777777">
        <w:trPr>
          <w:trHeight w:val="4410"/>
        </w:trPr>
        <w:tc>
          <w:tcPr>
            <w:tcW w:w="3600" w:type="dxa"/>
            <w:vAlign w:val="bottom"/>
          </w:tcPr>
          <w:p w14:paraId="03B41474" w14:textId="77777777" w:rsidR="002D35AD" w:rsidRDefault="008F6F19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AF22CF3" wp14:editId="37B36BBA">
                  <wp:extent cx="2206625" cy="22066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625" cy="2206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E814F81" w14:textId="77777777" w:rsidR="002D35AD" w:rsidRDefault="002D35AD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14:paraId="31D3C588" w14:textId="77777777" w:rsidR="002D35AD" w:rsidRDefault="008F6F19">
            <w:pPr>
              <w:pStyle w:val="Title"/>
            </w:pPr>
            <w:r>
              <w:t>František</w:t>
            </w:r>
          </w:p>
          <w:p w14:paraId="244DB8B1" w14:textId="77777777" w:rsidR="002D35AD" w:rsidRDefault="008F6F19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Kysela</w:t>
            </w:r>
          </w:p>
          <w:p w14:paraId="54B32050" w14:textId="77777777" w:rsidR="002D35AD" w:rsidRDefault="002D35AD">
            <w:pPr>
              <w:pStyle w:val="Subtitle"/>
            </w:pPr>
          </w:p>
        </w:tc>
      </w:tr>
      <w:tr w:rsidR="002D35AD" w14:paraId="181A6E60" w14:textId="77777777">
        <w:trPr>
          <w:trHeight w:val="8124"/>
        </w:trPr>
        <w:tc>
          <w:tcPr>
            <w:tcW w:w="3600" w:type="dxa"/>
          </w:tcPr>
          <w:p w14:paraId="4262ABE9" w14:textId="77777777" w:rsidR="002D35AD" w:rsidRDefault="008F6F19">
            <w:pPr>
              <w:pStyle w:val="Heading3"/>
            </w:pPr>
            <w:r>
              <w:t>ProfilE</w:t>
            </w:r>
          </w:p>
          <w:p w14:paraId="5E69D3E6" w14:textId="77777777" w:rsidR="002D35AD" w:rsidRDefault="008F6F19">
            <w:r>
              <w:t>I graduated high school as IT major with main focus on computer networks, in my spare time i focus mainly on open source community based Android development.</w:t>
            </w:r>
          </w:p>
          <w:p w14:paraId="1CF2F89F" w14:textId="77777777" w:rsidR="002D35AD" w:rsidRDefault="008F6F19">
            <w:pPr>
              <w:pStyle w:val="Heading3"/>
            </w:pPr>
            <w:r>
              <w:t>CONTACT</w:t>
            </w:r>
          </w:p>
          <w:p w14:paraId="3038ABFA" w14:textId="77777777" w:rsidR="002D35AD" w:rsidRDefault="008F6F19">
            <w:r>
              <w:t>PHONE NUMBER:</w:t>
            </w:r>
          </w:p>
          <w:p w14:paraId="092A62DA" w14:textId="77777777" w:rsidR="002D35AD" w:rsidRDefault="008F6F19">
            <w:r>
              <w:t>+420702764762</w:t>
            </w:r>
          </w:p>
          <w:p w14:paraId="3A1EEE2F" w14:textId="77777777" w:rsidR="002D35AD" w:rsidRDefault="002D35AD"/>
          <w:p w14:paraId="4FA44243" w14:textId="77777777" w:rsidR="002D35AD" w:rsidRDefault="008F6F19">
            <w:r>
              <w:t>Github</w:t>
            </w:r>
          </w:p>
          <w:p w14:paraId="6B8EDF3A" w14:textId="77777777" w:rsidR="002D35AD" w:rsidRDefault="008F6F19">
            <w:hyperlink r:id="rId8">
              <w:r>
                <w:rPr>
                  <w:color w:val="1155CC"/>
                  <w:u w:val="single"/>
                </w:rPr>
                <w:t>github.com/Kysela</w:t>
              </w:r>
            </w:hyperlink>
          </w:p>
          <w:p w14:paraId="63169A92" w14:textId="77777777" w:rsidR="002D35AD" w:rsidRDefault="002D35AD"/>
          <w:p w14:paraId="7534BF75" w14:textId="77777777" w:rsidR="002D35AD" w:rsidRDefault="008F6F19">
            <w:r>
              <w:t>Linkedin</w:t>
            </w:r>
          </w:p>
          <w:p w14:paraId="03A1E557" w14:textId="77777777" w:rsidR="002D35AD" w:rsidRDefault="008F6F19">
            <w:hyperlink r:id="rId9">
              <w:r>
                <w:rPr>
                  <w:color w:val="1155CC"/>
                  <w:u w:val="single"/>
                </w:rPr>
                <w:t>linkedin.com/in/frantakysela</w:t>
              </w:r>
            </w:hyperlink>
          </w:p>
          <w:p w14:paraId="74E7FB91" w14:textId="77777777" w:rsidR="002D35AD" w:rsidRDefault="002D35AD"/>
          <w:p w14:paraId="02AAD607" w14:textId="77777777" w:rsidR="002D35AD" w:rsidRDefault="008F6F19">
            <w:r>
              <w:t>XDA-Developers</w:t>
            </w:r>
          </w:p>
          <w:p w14:paraId="6EE170D4" w14:textId="77777777" w:rsidR="002D35AD" w:rsidRDefault="008F6F19">
            <w:hyperlink r:id="rId10">
              <w:r>
                <w:rPr>
                  <w:color w:val="1155CC"/>
                  <w:u w:val="single"/>
                </w:rPr>
                <w:t>foru</w:t>
              </w:r>
              <w:r>
                <w:rPr>
                  <w:color w:val="1155CC"/>
                  <w:u w:val="single"/>
                </w:rPr>
                <w:t>m.xda-developers.com/member.php?u=8393345</w:t>
              </w:r>
            </w:hyperlink>
          </w:p>
          <w:p w14:paraId="59B26E40" w14:textId="77777777" w:rsidR="002D35AD" w:rsidRDefault="002D35AD"/>
          <w:p w14:paraId="2D3C7A1F" w14:textId="77777777" w:rsidR="002D35AD" w:rsidRDefault="008F6F19">
            <w:r>
              <w:t>Portfolio:</w:t>
            </w:r>
          </w:p>
          <w:p w14:paraId="0425CE2F" w14:textId="77777777" w:rsidR="002D35AD" w:rsidRDefault="008F6F19">
            <w:hyperlink r:id="rId11">
              <w:r>
                <w:rPr>
                  <w:color w:val="1155CC"/>
                  <w:u w:val="single"/>
                </w:rPr>
                <w:t>frantakysela.com</w:t>
              </w:r>
            </w:hyperlink>
          </w:p>
          <w:p w14:paraId="39638929" w14:textId="77777777" w:rsidR="002D35AD" w:rsidRDefault="002D35AD"/>
          <w:p w14:paraId="3A91CA8D" w14:textId="77777777" w:rsidR="002D35AD" w:rsidRDefault="008F6F19">
            <w:r>
              <w:t>E-MAIL:</w:t>
            </w:r>
          </w:p>
          <w:p w14:paraId="06146934" w14:textId="087297BE" w:rsidR="002D35AD" w:rsidRDefault="008F6F19">
            <w:pPr>
              <w:rPr>
                <w:color w:val="FFC000"/>
                <w:u w:val="single"/>
              </w:rPr>
            </w:pPr>
            <w:hyperlink r:id="rId12">
              <w:r w:rsidR="000A5C4C">
                <w:rPr>
                  <w:color w:val="1155CC"/>
                  <w:u w:val="single"/>
                </w:rPr>
                <w:t>franta@frantakysela.com</w:t>
              </w:r>
            </w:hyperlink>
          </w:p>
          <w:p w14:paraId="5814AB88" w14:textId="77777777" w:rsidR="002D35AD" w:rsidRDefault="008F6F19">
            <w:pPr>
              <w:pStyle w:val="Heading3"/>
            </w:pPr>
            <w:r>
              <w:t>HOBBIES</w:t>
            </w:r>
          </w:p>
          <w:p w14:paraId="2C0570BA" w14:textId="77777777" w:rsidR="002D35AD" w:rsidRDefault="002D35AD"/>
          <w:p w14:paraId="67C24DC2" w14:textId="77777777" w:rsidR="002D35AD" w:rsidRDefault="008F6F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Programming</w:t>
            </w:r>
          </w:p>
          <w:p w14:paraId="242E028A" w14:textId="77777777" w:rsidR="002D35AD" w:rsidRDefault="008F6F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Music</w:t>
            </w:r>
          </w:p>
          <w:p w14:paraId="142433AA" w14:textId="39CCFDD2" w:rsidR="002D35AD" w:rsidRPr="00F41AA7" w:rsidRDefault="008F6F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Sport</w:t>
            </w:r>
          </w:p>
          <w:p w14:paraId="08324639" w14:textId="0B086761" w:rsidR="00F41AA7" w:rsidRPr="00F41AA7" w:rsidRDefault="00F41A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Watching serials</w:t>
            </w:r>
          </w:p>
          <w:p w14:paraId="5C72A59D" w14:textId="23D2D6BB" w:rsidR="00F41AA7" w:rsidRDefault="00F41A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PC gaming</w:t>
            </w:r>
          </w:p>
          <w:p w14:paraId="4BDEB7D4" w14:textId="77777777" w:rsidR="002D35AD" w:rsidRDefault="002D35AD"/>
        </w:tc>
        <w:tc>
          <w:tcPr>
            <w:tcW w:w="720" w:type="dxa"/>
          </w:tcPr>
          <w:p w14:paraId="3A3F2D43" w14:textId="77777777" w:rsidR="002D35AD" w:rsidRDefault="002D35AD">
            <w:pPr>
              <w:tabs>
                <w:tab w:val="left" w:pos="990"/>
              </w:tabs>
            </w:pPr>
          </w:p>
        </w:tc>
        <w:tc>
          <w:tcPr>
            <w:tcW w:w="6183" w:type="dxa"/>
          </w:tcPr>
          <w:p w14:paraId="24B836BD" w14:textId="77777777" w:rsidR="002D35AD" w:rsidRDefault="008F6F19">
            <w:pPr>
              <w:pStyle w:val="Heading2"/>
            </w:pPr>
            <w:r>
              <w:t>EDUCATION</w:t>
            </w:r>
          </w:p>
          <w:p w14:paraId="4A18AA81" w14:textId="77777777" w:rsidR="002D35AD" w:rsidRDefault="008F6F19">
            <w:pPr>
              <w:pStyle w:val="Heading4"/>
            </w:pPr>
            <w:r>
              <w:t>SOŠ a SOU Kralupy nad Vltavou</w:t>
            </w:r>
          </w:p>
          <w:p w14:paraId="2F51F965" w14:textId="77777777" w:rsidR="002D35AD" w:rsidRDefault="008F6F19">
            <w:pPr>
              <w:rPr>
                <w:b/>
              </w:rPr>
            </w:pPr>
            <w:r>
              <w:rPr>
                <w:b/>
              </w:rPr>
              <w:t>Information Technology</w:t>
            </w:r>
          </w:p>
          <w:p w14:paraId="76D96C0F" w14:textId="77777777" w:rsidR="002D35AD" w:rsidRDefault="008F6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[September 2016 ] – [June 2020]</w:t>
            </w:r>
          </w:p>
          <w:p w14:paraId="0E136986" w14:textId="77777777" w:rsidR="002D35AD" w:rsidRDefault="008F6F19">
            <w:pPr>
              <w:pStyle w:val="Heading2"/>
            </w:pPr>
            <w:r>
              <w:t>Free time activities</w:t>
            </w:r>
          </w:p>
          <w:p w14:paraId="19C3E6B7" w14:textId="77777777" w:rsidR="002D35AD" w:rsidRDefault="008F6F19">
            <w:pPr>
              <w:pStyle w:val="Heading4"/>
            </w:pPr>
            <w:r>
              <w:t>Development of RedWolf Recovery Project</w:t>
            </w:r>
          </w:p>
          <w:p w14:paraId="0B76B454" w14:textId="77777777" w:rsidR="002D35AD" w:rsidRDefault="008F6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[June 2017] – [July 2018]</w:t>
            </w:r>
          </w:p>
          <w:p w14:paraId="63F0B6AE" w14:textId="77777777" w:rsidR="002D35AD" w:rsidRDefault="008F6F19">
            <w:r>
              <w:t xml:space="preserve">Alternative </w:t>
            </w:r>
            <w:hyperlink r:id="rId13">
              <w:r>
                <w:rPr>
                  <w:color w:val="0070C0"/>
                  <w:u w:val="single"/>
                </w:rPr>
                <w:t>recovery</w:t>
              </w:r>
            </w:hyperlink>
            <w:r>
              <w:t xml:space="preserve"> for Android devices based on </w:t>
            </w:r>
            <w:hyperlink r:id="rId14">
              <w:r>
                <w:rPr>
                  <w:color w:val="0070C0"/>
                  <w:u w:val="single"/>
                </w:rPr>
                <w:t>TWRP</w:t>
              </w:r>
            </w:hyperlink>
            <w:r>
              <w:t>, in its active time with over 100000 active users.</w:t>
            </w:r>
          </w:p>
          <w:p w14:paraId="249D2BF2" w14:textId="77777777" w:rsidR="002D35AD" w:rsidRDefault="008F6F19">
            <w:hyperlink r:id="rId15">
              <w:r>
                <w:rPr>
                  <w:color w:val="B85B22"/>
                  <w:u w:val="single"/>
                </w:rPr>
                <w:t>https://github.com/RedWolfRecovery</w:t>
              </w:r>
            </w:hyperlink>
            <w:r>
              <w:t xml:space="preserve"> </w:t>
            </w:r>
          </w:p>
          <w:p w14:paraId="3CABAA9F" w14:textId="77777777" w:rsidR="002D35AD" w:rsidRDefault="008F6F19">
            <w:hyperlink r:id="rId16">
              <w:r>
                <w:rPr>
                  <w:color w:val="B85B22"/>
                  <w:u w:val="single"/>
                </w:rPr>
                <w:t xml:space="preserve">https://redwolfrecovery.github.io </w:t>
              </w:r>
            </w:hyperlink>
          </w:p>
          <w:p w14:paraId="20BD6916" w14:textId="77777777" w:rsidR="002D35AD" w:rsidRDefault="002D35AD"/>
          <w:p w14:paraId="1D7523DF" w14:textId="77777777" w:rsidR="002D35AD" w:rsidRDefault="008F6F19">
            <w:pPr>
              <w:pStyle w:val="Heading4"/>
            </w:pPr>
            <w:r>
              <w:t>Porting of TWRP for Xiaomi Redmi Note 6 Pro</w:t>
            </w:r>
          </w:p>
          <w:p w14:paraId="31EDE24D" w14:textId="77777777" w:rsidR="002D35AD" w:rsidRDefault="008F6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[January 2019] – [May 2019]</w:t>
            </w:r>
          </w:p>
          <w:p w14:paraId="0E0F77F8" w14:textId="77777777" w:rsidR="002D35AD" w:rsidRDefault="008F6F19">
            <w:hyperlink r:id="rId17">
              <w:r>
                <w:rPr>
                  <w:color w:val="B85B22"/>
                  <w:u w:val="single"/>
                </w:rPr>
                <w:t>https://forum.xda-developers.com/redmi-note-6-pro/development/recovery-twrp-3-2-3-0-atg-droid-t3891308</w:t>
              </w:r>
            </w:hyperlink>
          </w:p>
          <w:p w14:paraId="027A3053" w14:textId="77777777" w:rsidR="002D35AD" w:rsidRDefault="002D35AD"/>
          <w:p w14:paraId="249CA1B7" w14:textId="77777777" w:rsidR="002D35AD" w:rsidRDefault="008F6F19">
            <w:pPr>
              <w:rPr>
                <w:b/>
              </w:rPr>
            </w:pPr>
            <w:r>
              <w:rPr>
                <w:b/>
              </w:rPr>
              <w:t>Development of automated channels on Telegram platform thr</w:t>
            </w:r>
            <w:r>
              <w:rPr>
                <w:b/>
              </w:rPr>
              <w:t>ough the official http bot API</w:t>
            </w:r>
          </w:p>
          <w:p w14:paraId="27F4C0DA" w14:textId="77777777" w:rsidR="002D35AD" w:rsidRDefault="008F6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[August 2019] – [January 2020]</w:t>
            </w:r>
          </w:p>
          <w:p w14:paraId="73972DBB" w14:textId="77777777" w:rsidR="002D35AD" w:rsidRDefault="008F6F19">
            <w:hyperlink r:id="rId18">
              <w:r>
                <w:rPr>
                  <w:color w:val="B85B22"/>
                  <w:u w:val="single"/>
                </w:rPr>
                <w:t>https://github.com/Kysela/web-scraping</w:t>
              </w:r>
            </w:hyperlink>
          </w:p>
          <w:p w14:paraId="09C2442A" w14:textId="77777777" w:rsidR="002D35AD" w:rsidRDefault="002D35AD">
            <w:pPr>
              <w:rPr>
                <w:b/>
              </w:rPr>
            </w:pPr>
          </w:p>
          <w:p w14:paraId="7CBDC204" w14:textId="77777777" w:rsidR="002D35AD" w:rsidRDefault="008F6F19">
            <w:pPr>
              <w:pStyle w:val="Heading4"/>
            </w:pPr>
            <w:r>
              <w:t xml:space="preserve">Development of Pterodon Recovery </w:t>
            </w:r>
          </w:p>
          <w:p w14:paraId="16C90D97" w14:textId="77777777" w:rsidR="002D35AD" w:rsidRDefault="008F6F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[September 2019] – [Present]</w:t>
            </w:r>
          </w:p>
          <w:p w14:paraId="3A1B1054" w14:textId="77777777" w:rsidR="002D35AD" w:rsidRDefault="008F6F19">
            <w:r>
              <w:t xml:space="preserve">Development of the world's first </w:t>
            </w:r>
            <w:r>
              <w:t xml:space="preserve">competitive alternative </w:t>
            </w:r>
            <w:hyperlink r:id="rId19">
              <w:r>
                <w:rPr>
                  <w:color w:val="0070C0"/>
                  <w:u w:val="single"/>
                </w:rPr>
                <w:t>Android recovery</w:t>
              </w:r>
            </w:hyperlink>
            <w:r>
              <w:t xml:space="preserve"> against </w:t>
            </w:r>
            <w:hyperlink r:id="rId20">
              <w:r>
                <w:rPr>
                  <w:color w:val="0070C0"/>
                  <w:u w:val="single"/>
                </w:rPr>
                <w:t>TWRP</w:t>
              </w:r>
            </w:hyperlink>
            <w:r>
              <w:t>.</w:t>
            </w:r>
          </w:p>
          <w:p w14:paraId="3B4E4261" w14:textId="77777777" w:rsidR="002D35AD" w:rsidRDefault="008F6F19">
            <w:hyperlink r:id="rId21">
              <w:r>
                <w:rPr>
                  <w:color w:val="B85B22"/>
                  <w:u w:val="single"/>
                </w:rPr>
                <w:t>https://github.com/PterodonRecovery</w:t>
              </w:r>
            </w:hyperlink>
          </w:p>
          <w:p w14:paraId="7ADF5B08" w14:textId="77777777" w:rsidR="002D35AD" w:rsidRDefault="008F6F19">
            <w:pPr>
              <w:rPr>
                <w:color w:val="B85B22"/>
                <w:u w:val="single"/>
              </w:rPr>
            </w:pPr>
            <w:hyperlink r:id="rId22">
              <w:r>
                <w:rPr>
                  <w:color w:val="B85B22"/>
                  <w:u w:val="single"/>
                </w:rPr>
                <w:t>https</w:t>
              </w:r>
              <w:r>
                <w:rPr>
                  <w:color w:val="B85B22"/>
                  <w:u w:val="single"/>
                </w:rPr>
                <w:t>://www.xda-developers.com/pterodon-recovery-project-is-a-new-custom-recovery-for-android-devices-with-an-optimized-gui-and-more-features/</w:t>
              </w:r>
            </w:hyperlink>
          </w:p>
          <w:p w14:paraId="4F1F8081" w14:textId="77777777" w:rsidR="00F41AA7" w:rsidRDefault="00F41AA7">
            <w:pPr>
              <w:rPr>
                <w:color w:val="B85B22"/>
                <w:u w:val="single"/>
              </w:rPr>
            </w:pPr>
          </w:p>
          <w:p w14:paraId="3D5FA010" w14:textId="77777777" w:rsidR="00F41AA7" w:rsidRPr="00F41AA7" w:rsidRDefault="00F41AA7" w:rsidP="00F41AA7">
            <w:pPr>
              <w:keepNext/>
              <w:keepLines/>
              <w:pBdr>
                <w:bottom w:val="single" w:sz="8" w:space="1" w:color="94B6D2"/>
              </w:pBdr>
              <w:spacing w:before="240" w:after="120"/>
              <w:outlineLvl w:val="1"/>
              <w:rPr>
                <w:b/>
                <w:smallCaps/>
                <w:sz w:val="22"/>
                <w:szCs w:val="22"/>
              </w:rPr>
            </w:pPr>
            <w:r w:rsidRPr="00F41AA7">
              <w:rPr>
                <w:b/>
                <w:smallCaps/>
                <w:sz w:val="22"/>
                <w:szCs w:val="22"/>
              </w:rPr>
              <w:t>work experience</w:t>
            </w:r>
          </w:p>
          <w:p w14:paraId="0801BD9E" w14:textId="40F08C5E" w:rsidR="00F41AA7" w:rsidRDefault="00F41AA7" w:rsidP="00F41AA7">
            <w:pPr>
              <w:rPr>
                <w:b/>
                <w:bCs/>
              </w:rPr>
            </w:pPr>
            <w:r>
              <w:rPr>
                <w:b/>
                <w:bCs/>
              </w:rPr>
              <w:t>TRASK</w:t>
            </w:r>
          </w:p>
          <w:p w14:paraId="6745CF95" w14:textId="3E550FCE" w:rsidR="00F41AA7" w:rsidRPr="00F41AA7" w:rsidRDefault="00F41AA7" w:rsidP="00F41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 xml:space="preserve">January </w:t>
            </w:r>
            <w:r>
              <w:rPr>
                <w:color w:val="000000"/>
              </w:rPr>
              <w:t>20</w:t>
            </w:r>
            <w:r>
              <w:rPr>
                <w:color w:val="000000"/>
              </w:rPr>
              <w:t>21</w:t>
            </w:r>
            <w:r>
              <w:rPr>
                <w:color w:val="000000"/>
              </w:rPr>
              <w:t>] – [Present]</w:t>
            </w:r>
          </w:p>
          <w:p w14:paraId="5C8BB692" w14:textId="2640C5AF" w:rsidR="00F41AA7" w:rsidRDefault="00F41AA7" w:rsidP="00F41AA7">
            <w:r w:rsidRPr="00F41AA7">
              <w:t>System engineer, integration products</w:t>
            </w:r>
          </w:p>
          <w:p w14:paraId="4455513D" w14:textId="2AD10ED3" w:rsidR="00F41AA7" w:rsidRPr="00F41AA7" w:rsidRDefault="00F41AA7" w:rsidP="00F41AA7">
            <w:hyperlink r:id="rId23" w:history="1">
              <w:r w:rsidRPr="00F41AA7">
                <w:rPr>
                  <w:rStyle w:val="Hyperlink"/>
                  <w:color w:val="E36C0A" w:themeColor="accent6" w:themeShade="BF"/>
                </w:rPr>
                <w:t>https://www.trask.cz/</w:t>
              </w:r>
            </w:hyperlink>
          </w:p>
        </w:tc>
      </w:tr>
    </w:tbl>
    <w:p w14:paraId="49090ADA" w14:textId="77777777" w:rsidR="002D35AD" w:rsidRDefault="002D35AD">
      <w:pPr>
        <w:tabs>
          <w:tab w:val="left" w:pos="990"/>
        </w:tabs>
      </w:pPr>
    </w:p>
    <w:sectPr w:rsidR="002D35AD">
      <w:headerReference w:type="default" r:id="rId24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C200B" w14:textId="77777777" w:rsidR="008F6F19" w:rsidRDefault="008F6F19">
      <w:r>
        <w:separator/>
      </w:r>
    </w:p>
  </w:endnote>
  <w:endnote w:type="continuationSeparator" w:id="0">
    <w:p w14:paraId="5DD5CB33" w14:textId="77777777" w:rsidR="008F6F19" w:rsidRDefault="008F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00000000" w:usb2="00000000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0BE6D" w14:textId="77777777" w:rsidR="008F6F19" w:rsidRDefault="008F6F19">
      <w:r>
        <w:separator/>
      </w:r>
    </w:p>
  </w:footnote>
  <w:footnote w:type="continuationSeparator" w:id="0">
    <w:p w14:paraId="6BD776E3" w14:textId="77777777" w:rsidR="008F6F19" w:rsidRDefault="008F6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035CF" w14:textId="77777777" w:rsidR="002D35AD" w:rsidRDefault="002D35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232E2"/>
    <w:multiLevelType w:val="multilevel"/>
    <w:tmpl w:val="6DA4A826"/>
    <w:lvl w:ilvl="0">
      <w:start w:val="5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Century Gothic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AD"/>
    <w:rsid w:val="000A5C4C"/>
    <w:rsid w:val="002D35AD"/>
    <w:rsid w:val="008F6F19"/>
    <w:rsid w:val="00F4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7A9A"/>
  <w15:docId w15:val="{5BB91A76-90CA-4722-83EA-D1092AC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A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41A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Kysela" TargetMode="External"/><Relationship Id="rId13" Type="http://schemas.openxmlformats.org/officeDocument/2006/relationships/hyperlink" Target="https://forum.xda-developers.com/wiki/Recovery" TargetMode="External"/><Relationship Id="rId18" Type="http://schemas.openxmlformats.org/officeDocument/2006/relationships/hyperlink" Target="https://github.com/Kysela/web-scrap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PterodonRecovery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franta@frantakysela.com" TargetMode="External"/><Relationship Id="rId17" Type="http://schemas.openxmlformats.org/officeDocument/2006/relationships/hyperlink" Target="https://forum.xda-developers.com/redmi-note-6-pro/development/recovery-twrp-3-2-3-0-atg-droid-t389130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dwolfrecovery.github.io" TargetMode="External"/><Relationship Id="rId20" Type="http://schemas.openxmlformats.org/officeDocument/2006/relationships/hyperlink" Target="https://en.wikipedia.org/wiki/Team_Win_Recovery_Proj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antakysela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RedWolfRecovery" TargetMode="External"/><Relationship Id="rId23" Type="http://schemas.openxmlformats.org/officeDocument/2006/relationships/hyperlink" Target="https://www.trask.cz/" TargetMode="External"/><Relationship Id="rId10" Type="http://schemas.openxmlformats.org/officeDocument/2006/relationships/hyperlink" Target="https://forum.xda-developers.com/member.php?u=8393345" TargetMode="External"/><Relationship Id="rId19" Type="http://schemas.openxmlformats.org/officeDocument/2006/relationships/hyperlink" Target="https://forum.xda-developers.com/wiki/Recov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rantakysela" TargetMode="External"/><Relationship Id="rId14" Type="http://schemas.openxmlformats.org/officeDocument/2006/relationships/hyperlink" Target="https://en.wikipedia.org/wiki/Team_Win_Recovery_Project" TargetMode="External"/><Relationship Id="rId22" Type="http://schemas.openxmlformats.org/officeDocument/2006/relationships/hyperlink" Target="https://www.xda-developers.com/pterodon-recovery-project-is-a-new-custom-recovery-for-android-devices-with-an-optimized-gui-and-more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Kysela František</cp:lastModifiedBy>
  <cp:revision>3</cp:revision>
  <dcterms:created xsi:type="dcterms:W3CDTF">2021-02-09T13:40:00Z</dcterms:created>
  <dcterms:modified xsi:type="dcterms:W3CDTF">2021-02-09T13:48:00Z</dcterms:modified>
</cp:coreProperties>
</file>