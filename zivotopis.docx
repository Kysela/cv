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Tr="00AE7882">
        <w:trPr>
          <w:trHeight w:val="4410"/>
        </w:trPr>
        <w:tc>
          <w:tcPr>
            <w:tcW w:w="3600" w:type="dxa"/>
            <w:vAlign w:val="bottom"/>
          </w:tcPr>
          <w:p w:rsidR="001B2ABD" w:rsidRDefault="00207DE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06625" cy="2206625"/>
                  <wp:effectExtent l="0" t="0" r="3175" b="3175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ircle-cropp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2206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:rsidR="001B2ABD" w:rsidRPr="00207DE3" w:rsidRDefault="00207DE3" w:rsidP="001B2ABD">
            <w:pPr>
              <w:pStyle w:val="Nzev"/>
              <w:rPr>
                <w:szCs w:val="96"/>
              </w:rPr>
            </w:pPr>
            <w:r w:rsidRPr="00207DE3">
              <w:rPr>
                <w:szCs w:val="96"/>
              </w:rPr>
              <w:t>František</w:t>
            </w:r>
          </w:p>
          <w:p w:rsidR="00207DE3" w:rsidRPr="00207DE3" w:rsidRDefault="00207DE3" w:rsidP="00207DE3">
            <w:pPr>
              <w:rPr>
                <w:sz w:val="96"/>
                <w:szCs w:val="96"/>
              </w:rPr>
            </w:pPr>
            <w:r w:rsidRPr="00207DE3">
              <w:rPr>
                <w:sz w:val="96"/>
                <w:szCs w:val="96"/>
              </w:rPr>
              <w:t>Kysela</w:t>
            </w:r>
          </w:p>
          <w:p w:rsidR="001B2ABD" w:rsidRDefault="001B2ABD" w:rsidP="001B2ABD">
            <w:pPr>
              <w:pStyle w:val="Podnadpis"/>
            </w:pPr>
          </w:p>
        </w:tc>
      </w:tr>
      <w:tr w:rsidR="001B2ABD" w:rsidTr="00F01436">
        <w:trPr>
          <w:trHeight w:val="8124"/>
        </w:trPr>
        <w:tc>
          <w:tcPr>
            <w:tcW w:w="3600" w:type="dxa"/>
          </w:tcPr>
          <w:sdt>
            <w:sdtPr>
              <w:id w:val="-1711873194"/>
              <w:placeholder>
                <w:docPart w:val="E40E8E501E1141D79C9A0920C364378B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Nadpis3"/>
                </w:pPr>
                <w:r w:rsidRPr="00D5459D">
                  <w:rPr>
                    <w:lang w:bidi="cs-CZ"/>
                  </w:rPr>
                  <w:t>Profil</w:t>
                </w:r>
              </w:p>
            </w:sdtContent>
          </w:sdt>
          <w:p w:rsidR="00036450" w:rsidRDefault="00036450" w:rsidP="00207DE3"/>
          <w:p w:rsidR="00036450" w:rsidRDefault="00D35D9D" w:rsidP="00036450">
            <w:r>
              <w:t xml:space="preserve">Vystudovaný </w:t>
            </w:r>
            <w:proofErr w:type="spellStart"/>
            <w:r>
              <w:t>aj</w:t>
            </w:r>
            <w:r w:rsidRPr="00D35D9D">
              <w:t>ť</w:t>
            </w:r>
            <w:r>
              <w:t>ák</w:t>
            </w:r>
            <w:proofErr w:type="spellEnd"/>
            <w:r>
              <w:t xml:space="preserve"> se zaměřením na počítačové sítě</w:t>
            </w:r>
            <w:r w:rsidR="00745195">
              <w:t>, ve svém volném čase se zaměřuji hlavně na open source vývoj Androidu.</w:t>
            </w:r>
          </w:p>
          <w:sdt>
            <w:sdtPr>
              <w:id w:val="-1954003311"/>
              <w:placeholder>
                <w:docPart w:val="3487FC9C5FED41079B3A07ACE7ACBBB3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Nadpis3"/>
                </w:pPr>
                <w:r w:rsidRPr="00CB0055">
                  <w:rPr>
                    <w:lang w:bidi="cs-CZ"/>
                  </w:rPr>
                  <w:t>Kontakt</w:t>
                </w:r>
              </w:p>
            </w:sdtContent>
          </w:sdt>
          <w:sdt>
            <w:sdtPr>
              <w:id w:val="1111563247"/>
              <w:placeholder>
                <w:docPart w:val="71751E9DBBE645B988243350B559812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cs-CZ"/>
                  </w:rPr>
                  <w:t>TELEFON:</w:t>
                </w:r>
              </w:p>
            </w:sdtContent>
          </w:sdt>
          <w:p w:rsidR="004D3011" w:rsidRDefault="00207DE3" w:rsidP="004D3011">
            <w:r>
              <w:t>+420702764762</w:t>
            </w:r>
          </w:p>
          <w:p w:rsidR="004D3011" w:rsidRPr="004D3011" w:rsidRDefault="004D3011" w:rsidP="004D3011"/>
          <w:p w:rsidR="004D3011" w:rsidRDefault="00207DE3" w:rsidP="004D3011">
            <w:proofErr w:type="spellStart"/>
            <w:r>
              <w:t>Github</w:t>
            </w:r>
            <w:proofErr w:type="spellEnd"/>
          </w:p>
          <w:p w:rsidR="004D3011" w:rsidRDefault="00207DE3" w:rsidP="004D3011">
            <w:hyperlink r:id="rId11" w:history="1">
              <w:r w:rsidRPr="00BE3332">
                <w:rPr>
                  <w:rStyle w:val="Hypertextovodkaz"/>
                </w:rPr>
                <w:t>www.github.com/Kysela</w:t>
              </w:r>
            </w:hyperlink>
          </w:p>
          <w:p w:rsidR="00207DE3" w:rsidRDefault="00207DE3" w:rsidP="004D3011"/>
          <w:p w:rsidR="00207DE3" w:rsidRDefault="00207DE3" w:rsidP="00207DE3">
            <w:proofErr w:type="spellStart"/>
            <w:r>
              <w:t>Linkedin</w:t>
            </w:r>
            <w:proofErr w:type="spellEnd"/>
          </w:p>
          <w:p w:rsidR="00207DE3" w:rsidRDefault="00207DE3" w:rsidP="00207DE3">
            <w:hyperlink r:id="rId12" w:history="1">
              <w:r>
                <w:rPr>
                  <w:rStyle w:val="Hypertextovodkaz"/>
                </w:rPr>
                <w:t>https://www.linkedin.com/in/franti%C5%A1ek-kysela-8667411b3/</w:t>
              </w:r>
            </w:hyperlink>
          </w:p>
          <w:p w:rsidR="00207DE3" w:rsidRDefault="00207DE3" w:rsidP="004D3011"/>
          <w:p w:rsidR="004D3011" w:rsidRDefault="00207DE3" w:rsidP="004D3011">
            <w:r>
              <w:t>Telegram</w:t>
            </w:r>
          </w:p>
          <w:p w:rsidR="00F01436" w:rsidRDefault="00F01436" w:rsidP="004D3011">
            <w:hyperlink r:id="rId13" w:history="1">
              <w:r w:rsidRPr="00BE3332">
                <w:rPr>
                  <w:rStyle w:val="Hypertextovodkaz"/>
                </w:rPr>
                <w:t>https://t.me/ATGDroid</w:t>
              </w:r>
            </w:hyperlink>
          </w:p>
          <w:p w:rsidR="00F01436" w:rsidRDefault="00F01436" w:rsidP="004D3011"/>
          <w:p w:rsidR="00F01436" w:rsidRDefault="00F01436" w:rsidP="004D3011">
            <w:r>
              <w:t>XDA-</w:t>
            </w:r>
            <w:proofErr w:type="spellStart"/>
            <w:r>
              <w:t>Developers</w:t>
            </w:r>
            <w:proofErr w:type="spellEnd"/>
          </w:p>
          <w:p w:rsidR="00F01436" w:rsidRDefault="00F01436" w:rsidP="004D3011">
            <w:hyperlink r:id="rId14" w:history="1">
              <w:r>
                <w:rPr>
                  <w:rStyle w:val="Hypertextovodkaz"/>
                </w:rPr>
                <w:t>https://forum.xda-developers.com/member.php?u=8393345</w:t>
              </w:r>
            </w:hyperlink>
          </w:p>
          <w:p w:rsidR="00207DE3" w:rsidRDefault="00207DE3" w:rsidP="004D3011"/>
          <w:sdt>
            <w:sdtPr>
              <w:id w:val="-240260293"/>
              <w:placeholder>
                <w:docPart w:val="2E8D2088B03E4F4F8E90B57F2E4A000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cs-CZ"/>
                  </w:rPr>
                  <w:t>E-MAIL:</w:t>
                </w:r>
              </w:p>
            </w:sdtContent>
          </w:sdt>
          <w:p w:rsidR="00036450" w:rsidRPr="00E4381A" w:rsidRDefault="00D35D9D" w:rsidP="004D3011">
            <w:pPr>
              <w:rPr>
                <w:rStyle w:val="Hypertextovodkaz"/>
              </w:rPr>
            </w:pPr>
            <w:r>
              <w:t>bythedroid</w:t>
            </w:r>
            <w:r w:rsidR="00207DE3">
              <w:t>@gmail.com</w:t>
            </w:r>
          </w:p>
          <w:sdt>
            <w:sdtPr>
              <w:id w:val="-1444214663"/>
              <w:placeholder>
                <w:docPart w:val="6585066D14334297B5418E6F9E4D1155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Nadpis3"/>
                </w:pPr>
                <w:r w:rsidRPr="00CB0055">
                  <w:rPr>
                    <w:lang w:bidi="cs-CZ"/>
                  </w:rPr>
                  <w:t>Koníčky</w:t>
                </w:r>
              </w:p>
            </w:sdtContent>
          </w:sdt>
          <w:p w:rsidR="004D3011" w:rsidRDefault="004D3011" w:rsidP="004D3011"/>
          <w:p w:rsidR="00D35D9D" w:rsidRDefault="00D35D9D" w:rsidP="00D35D9D">
            <w:pPr>
              <w:pStyle w:val="Odstavecseseznamem"/>
              <w:numPr>
                <w:ilvl w:val="0"/>
                <w:numId w:val="1"/>
              </w:numPr>
            </w:pPr>
            <w:r>
              <w:t>Programování</w:t>
            </w:r>
          </w:p>
          <w:p w:rsidR="00D35D9D" w:rsidRDefault="00D35D9D" w:rsidP="00D35D9D">
            <w:pPr>
              <w:pStyle w:val="Odstavecseseznamem"/>
              <w:numPr>
                <w:ilvl w:val="0"/>
                <w:numId w:val="1"/>
              </w:numPr>
            </w:pPr>
            <w:r>
              <w:t>Hudba</w:t>
            </w:r>
          </w:p>
          <w:p w:rsidR="00D35D9D" w:rsidRDefault="00D35D9D" w:rsidP="00D35D9D">
            <w:pPr>
              <w:pStyle w:val="Odstavecseseznamem"/>
              <w:numPr>
                <w:ilvl w:val="0"/>
                <w:numId w:val="1"/>
              </w:numPr>
            </w:pPr>
            <w:r>
              <w:t>Sport</w:t>
            </w:r>
          </w:p>
          <w:p w:rsidR="00D35D9D" w:rsidRPr="004D3011" w:rsidRDefault="00D35D9D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17D6A951881A42848118FF0AD4E98444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Nadpis2"/>
                </w:pPr>
                <w:r w:rsidRPr="00036450">
                  <w:rPr>
                    <w:lang w:bidi="cs-CZ"/>
                  </w:rPr>
                  <w:t>VZDĚLÁNÍ</w:t>
                </w:r>
              </w:p>
            </w:sdtContent>
          </w:sdt>
          <w:p w:rsidR="00036450" w:rsidRDefault="00207DE3" w:rsidP="00B359E4">
            <w:pPr>
              <w:pStyle w:val="Nadpis4"/>
            </w:pPr>
            <w:r>
              <w:t>SOŠ a SOU Kralupy nad Vltavou</w:t>
            </w:r>
          </w:p>
          <w:p w:rsidR="00207DE3" w:rsidRPr="00207DE3" w:rsidRDefault="00207DE3" w:rsidP="00207DE3">
            <w:pPr>
              <w:rPr>
                <w:b/>
                <w:bCs/>
              </w:rPr>
            </w:pPr>
            <w:r w:rsidRPr="00207DE3">
              <w:rPr>
                <w:b/>
                <w:bCs/>
              </w:rPr>
              <w:t>Informační Technologie</w:t>
            </w:r>
          </w:p>
          <w:p w:rsidR="00036450" w:rsidRDefault="00207DE3" w:rsidP="00207DE3">
            <w:pPr>
              <w:pStyle w:val="Datum"/>
            </w:pPr>
            <w:r w:rsidRPr="00207DE3">
              <w:rPr>
                <w:lang w:bidi="cs-CZ"/>
              </w:rPr>
              <w:t>[</w:t>
            </w:r>
            <w:r>
              <w:rPr>
                <w:lang w:bidi="cs-CZ"/>
              </w:rPr>
              <w:t xml:space="preserve">září </w:t>
            </w:r>
            <w:proofErr w:type="gramStart"/>
            <w:r>
              <w:rPr>
                <w:lang w:bidi="cs-CZ"/>
              </w:rPr>
              <w:t>2016</w:t>
            </w:r>
            <w:r>
              <w:t xml:space="preserve"> </w:t>
            </w:r>
            <w:r w:rsidRPr="00207DE3">
              <w:rPr>
                <w:lang w:bidi="cs-CZ"/>
              </w:rPr>
              <w:t>]</w:t>
            </w:r>
            <w:proofErr w:type="gramEnd"/>
            <w:r w:rsidR="00036450" w:rsidRPr="00B359E4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r>
              <w:rPr>
                <w:lang w:bidi="cs-CZ"/>
              </w:rPr>
              <w:t>červen 2020</w:t>
            </w:r>
            <w:r w:rsidRPr="00207DE3">
              <w:rPr>
                <w:lang w:bidi="cs-CZ"/>
              </w:rPr>
              <w:t>]</w:t>
            </w:r>
          </w:p>
          <w:p w:rsidR="00036450" w:rsidRDefault="00207DE3" w:rsidP="00036450">
            <w:pPr>
              <w:pStyle w:val="Nadpis2"/>
            </w:pPr>
            <w:r>
              <w:t>Volnočasové aktivity</w:t>
            </w:r>
          </w:p>
          <w:p w:rsidR="00036450" w:rsidRDefault="00F01436" w:rsidP="00B359E4">
            <w:pPr>
              <w:pStyle w:val="Nadpis4"/>
              <w:rPr>
                <w:bCs/>
              </w:rPr>
            </w:pPr>
            <w:r>
              <w:rPr>
                <w:lang w:bidi="cs-CZ"/>
              </w:rPr>
              <w:t xml:space="preserve">Vývoj projektu </w:t>
            </w:r>
            <w:proofErr w:type="spellStart"/>
            <w:r>
              <w:rPr>
                <w:lang w:bidi="cs-CZ"/>
              </w:rPr>
              <w:t>RedWolf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Recovery</w:t>
            </w:r>
            <w:proofErr w:type="spellEnd"/>
            <w:r w:rsidR="00036450" w:rsidRPr="00036450">
              <w:rPr>
                <w:lang w:bidi="cs-CZ"/>
              </w:rPr>
              <w:t xml:space="preserve"> </w:t>
            </w:r>
          </w:p>
          <w:p w:rsidR="00036450" w:rsidRDefault="00F01436" w:rsidP="00B359E4">
            <w:pPr>
              <w:pStyle w:val="Datum"/>
              <w:rPr>
                <w:lang w:bidi="cs-CZ"/>
              </w:rPr>
            </w:pPr>
            <w:r w:rsidRPr="00207DE3">
              <w:rPr>
                <w:lang w:bidi="cs-CZ"/>
              </w:rPr>
              <w:t>[</w:t>
            </w:r>
            <w:r>
              <w:rPr>
                <w:lang w:bidi="cs-CZ"/>
              </w:rPr>
              <w:t>červen 2017</w:t>
            </w:r>
            <w:r w:rsidRPr="00207DE3">
              <w:rPr>
                <w:lang w:bidi="cs-CZ"/>
              </w:rPr>
              <w:t>]</w:t>
            </w:r>
            <w:r w:rsidR="00036450" w:rsidRPr="00036450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r>
              <w:rPr>
                <w:lang w:bidi="cs-CZ"/>
              </w:rPr>
              <w:t>červenec 2018</w:t>
            </w:r>
            <w:r w:rsidRPr="00207DE3">
              <w:rPr>
                <w:lang w:bidi="cs-CZ"/>
              </w:rPr>
              <w:t>]</w:t>
            </w:r>
          </w:p>
          <w:p w:rsidR="00F01436" w:rsidRPr="00F01436" w:rsidRDefault="00F01436" w:rsidP="00F01436">
            <w:pPr>
              <w:rPr>
                <w:lang w:bidi="cs-CZ"/>
              </w:rPr>
            </w:pPr>
            <w:r>
              <w:rPr>
                <w:lang w:bidi="cs-CZ"/>
              </w:rPr>
              <w:t xml:space="preserve">Alternativní </w:t>
            </w:r>
            <w:proofErr w:type="spellStart"/>
            <w:r>
              <w:rPr>
                <w:lang w:bidi="cs-CZ"/>
              </w:rPr>
              <w:t>recovery</w:t>
            </w:r>
            <w:proofErr w:type="spellEnd"/>
            <w:r>
              <w:rPr>
                <w:lang w:bidi="cs-CZ"/>
              </w:rPr>
              <w:t xml:space="preserve"> pro Android založená na TWRP, ve své aktivní době přes 100000 uživatelů</w:t>
            </w:r>
          </w:p>
          <w:p w:rsidR="00036450" w:rsidRDefault="00F01436" w:rsidP="00036450">
            <w:pPr>
              <w:rPr>
                <w:lang w:bidi="cs-CZ"/>
              </w:rPr>
            </w:pPr>
            <w:hyperlink r:id="rId15" w:history="1">
              <w:r>
                <w:rPr>
                  <w:rStyle w:val="Hypertextovodkaz"/>
                </w:rPr>
                <w:t>https://github.com/RedWolfRecovery</w:t>
              </w:r>
            </w:hyperlink>
            <w:r w:rsidR="00036450" w:rsidRPr="00036450">
              <w:rPr>
                <w:lang w:bidi="cs-CZ"/>
              </w:rPr>
              <w:t xml:space="preserve"> </w:t>
            </w:r>
          </w:p>
          <w:p w:rsidR="00F01436" w:rsidRDefault="00F01436" w:rsidP="00036450">
            <w:hyperlink r:id="rId16" w:history="1">
              <w:r w:rsidRPr="00BE3332">
                <w:rPr>
                  <w:rStyle w:val="Hypertextovodkaz"/>
                </w:rPr>
                <w:t>https://forum.xda-developers.com/redmi-note-4/how-to/red-wolf-install-twrp-root-device-t3708337</w:t>
              </w:r>
            </w:hyperlink>
          </w:p>
          <w:p w:rsidR="004D3011" w:rsidRDefault="004D3011" w:rsidP="00036450"/>
          <w:p w:rsidR="00F01436" w:rsidRDefault="00F01436" w:rsidP="00F01436">
            <w:pPr>
              <w:pStyle w:val="Nadpis4"/>
              <w:rPr>
                <w:bCs/>
              </w:rPr>
            </w:pPr>
            <w:proofErr w:type="spellStart"/>
            <w:r>
              <w:rPr>
                <w:lang w:bidi="cs-CZ"/>
              </w:rPr>
              <w:t>Portování</w:t>
            </w:r>
            <w:proofErr w:type="spellEnd"/>
            <w:r>
              <w:rPr>
                <w:lang w:bidi="cs-CZ"/>
              </w:rPr>
              <w:t xml:space="preserve"> TWRP pro Xiaomi </w:t>
            </w:r>
            <w:proofErr w:type="spellStart"/>
            <w:r>
              <w:rPr>
                <w:lang w:bidi="cs-CZ"/>
              </w:rPr>
              <w:t>Redmi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Note</w:t>
            </w:r>
            <w:proofErr w:type="spellEnd"/>
            <w:r>
              <w:rPr>
                <w:lang w:bidi="cs-CZ"/>
              </w:rPr>
              <w:t xml:space="preserve"> 6 Pro</w:t>
            </w:r>
          </w:p>
          <w:p w:rsidR="003032DA" w:rsidRPr="003032DA" w:rsidRDefault="00F01436" w:rsidP="003032DA">
            <w:pPr>
              <w:pStyle w:val="Datum"/>
              <w:rPr>
                <w:lang w:bidi="cs-CZ"/>
              </w:rPr>
            </w:pPr>
            <w:r w:rsidRPr="00207DE3">
              <w:rPr>
                <w:lang w:bidi="cs-CZ"/>
              </w:rPr>
              <w:t>[</w:t>
            </w:r>
            <w:r>
              <w:rPr>
                <w:lang w:bidi="cs-CZ"/>
              </w:rPr>
              <w:t>leden 2019</w:t>
            </w:r>
            <w:r w:rsidRPr="00207DE3">
              <w:rPr>
                <w:lang w:bidi="cs-CZ"/>
              </w:rPr>
              <w:t>]</w:t>
            </w:r>
            <w:r w:rsidRPr="00036450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r>
              <w:rPr>
                <w:lang w:bidi="cs-CZ"/>
              </w:rPr>
              <w:t>květen</w:t>
            </w:r>
            <w:r>
              <w:rPr>
                <w:lang w:bidi="cs-CZ"/>
              </w:rPr>
              <w:t xml:space="preserve"> 201</w:t>
            </w:r>
            <w:r>
              <w:rPr>
                <w:lang w:bidi="cs-CZ"/>
              </w:rPr>
              <w:t>9</w:t>
            </w:r>
            <w:r w:rsidRPr="00207DE3">
              <w:rPr>
                <w:lang w:bidi="cs-CZ"/>
              </w:rPr>
              <w:t>]</w:t>
            </w:r>
          </w:p>
          <w:p w:rsidR="00F01436" w:rsidRDefault="003032DA" w:rsidP="00036450">
            <w:hyperlink r:id="rId17" w:history="1">
              <w:r>
                <w:rPr>
                  <w:rStyle w:val="Hypertextovodkaz"/>
                </w:rPr>
                <w:t>https://forum.xda-developers.com/redmi-note-6-pro/development/recovery-twrp-3-2-3-0-atg-droid-t3891308</w:t>
              </w:r>
            </w:hyperlink>
          </w:p>
          <w:p w:rsidR="003032DA" w:rsidRDefault="003032DA" w:rsidP="00036450"/>
          <w:p w:rsidR="003032DA" w:rsidRDefault="003032DA" w:rsidP="00036450">
            <w:pPr>
              <w:rPr>
                <w:b/>
                <w:bCs/>
              </w:rPr>
            </w:pPr>
            <w:r w:rsidRPr="003032DA">
              <w:rPr>
                <w:b/>
                <w:bCs/>
              </w:rPr>
              <w:t>Vývoj automatizovaných kanálů na platformě Telegram skrze oficiální API</w:t>
            </w:r>
          </w:p>
          <w:p w:rsidR="003032DA" w:rsidRPr="003032DA" w:rsidRDefault="003032DA" w:rsidP="003032DA">
            <w:pPr>
              <w:pStyle w:val="Datum"/>
              <w:rPr>
                <w:lang w:bidi="cs-CZ"/>
              </w:rPr>
            </w:pPr>
            <w:r w:rsidRPr="00207DE3">
              <w:rPr>
                <w:lang w:bidi="cs-CZ"/>
              </w:rPr>
              <w:t>[</w:t>
            </w:r>
            <w:r>
              <w:rPr>
                <w:lang w:bidi="cs-CZ"/>
              </w:rPr>
              <w:t>srpen</w:t>
            </w:r>
            <w:r>
              <w:rPr>
                <w:lang w:bidi="cs-CZ"/>
              </w:rPr>
              <w:t xml:space="preserve"> 2019</w:t>
            </w:r>
            <w:r w:rsidRPr="00207DE3">
              <w:rPr>
                <w:lang w:bidi="cs-CZ"/>
              </w:rPr>
              <w:t>]</w:t>
            </w:r>
            <w:r w:rsidRPr="00036450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r>
              <w:rPr>
                <w:lang w:bidi="cs-CZ"/>
              </w:rPr>
              <w:t>leden 2020</w:t>
            </w:r>
            <w:r w:rsidRPr="00207DE3">
              <w:rPr>
                <w:lang w:bidi="cs-CZ"/>
              </w:rPr>
              <w:t>]</w:t>
            </w:r>
          </w:p>
          <w:p w:rsidR="003032DA" w:rsidRDefault="003032DA" w:rsidP="003032DA">
            <w:hyperlink r:id="rId18" w:history="1">
              <w:r>
                <w:rPr>
                  <w:rStyle w:val="Hypertextovodkaz"/>
                </w:rPr>
                <w:t>https://github.com/Kysela/web-scraping</w:t>
              </w:r>
            </w:hyperlink>
          </w:p>
          <w:p w:rsidR="003032DA" w:rsidRDefault="003032DA" w:rsidP="00036450">
            <w:pPr>
              <w:rPr>
                <w:b/>
                <w:bCs/>
              </w:rPr>
            </w:pPr>
          </w:p>
          <w:p w:rsidR="003032DA" w:rsidRDefault="003032DA" w:rsidP="003032DA">
            <w:pPr>
              <w:pStyle w:val="Nadpis4"/>
              <w:rPr>
                <w:bCs/>
              </w:rPr>
            </w:pPr>
            <w:r>
              <w:rPr>
                <w:lang w:bidi="cs-CZ"/>
              </w:rPr>
              <w:t xml:space="preserve">Vývoj projektu </w:t>
            </w:r>
            <w:proofErr w:type="spellStart"/>
            <w:r>
              <w:rPr>
                <w:lang w:bidi="cs-CZ"/>
              </w:rPr>
              <w:t>Pterodon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Recovery</w:t>
            </w:r>
            <w:proofErr w:type="spellEnd"/>
            <w:r w:rsidRPr="00036450">
              <w:rPr>
                <w:lang w:bidi="cs-CZ"/>
              </w:rPr>
              <w:t xml:space="preserve"> </w:t>
            </w:r>
          </w:p>
          <w:p w:rsidR="003032DA" w:rsidRDefault="003032DA" w:rsidP="003032DA">
            <w:pPr>
              <w:pStyle w:val="Datum"/>
              <w:rPr>
                <w:lang w:bidi="cs-CZ"/>
              </w:rPr>
            </w:pPr>
            <w:r w:rsidRPr="00207DE3">
              <w:rPr>
                <w:lang w:bidi="cs-CZ"/>
              </w:rPr>
              <w:t>[</w:t>
            </w:r>
            <w:r>
              <w:rPr>
                <w:lang w:bidi="cs-CZ"/>
              </w:rPr>
              <w:t>září 2019</w:t>
            </w:r>
            <w:r w:rsidRPr="00207DE3">
              <w:rPr>
                <w:lang w:bidi="cs-CZ"/>
              </w:rPr>
              <w:t>]</w:t>
            </w:r>
            <w:r w:rsidRPr="00036450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r>
              <w:rPr>
                <w:lang w:bidi="cs-CZ"/>
              </w:rPr>
              <w:t>současnost</w:t>
            </w:r>
            <w:r w:rsidRPr="00207DE3">
              <w:rPr>
                <w:lang w:bidi="cs-CZ"/>
              </w:rPr>
              <w:t>]</w:t>
            </w:r>
          </w:p>
          <w:p w:rsidR="00D35D9D" w:rsidRDefault="00D35D9D" w:rsidP="003032DA">
            <w:pPr>
              <w:rPr>
                <w:lang w:bidi="cs-CZ"/>
              </w:rPr>
            </w:pPr>
            <w:r>
              <w:rPr>
                <w:lang w:bidi="cs-CZ"/>
              </w:rPr>
              <w:t xml:space="preserve">Vývoj světově první kompetitivní alternativní </w:t>
            </w:r>
            <w:proofErr w:type="spellStart"/>
            <w:r>
              <w:rPr>
                <w:lang w:bidi="cs-CZ"/>
              </w:rPr>
              <w:t>recovery</w:t>
            </w:r>
            <w:proofErr w:type="spellEnd"/>
            <w:r>
              <w:rPr>
                <w:lang w:bidi="cs-CZ"/>
              </w:rPr>
              <w:t xml:space="preserve"> proti TWRP</w:t>
            </w:r>
          </w:p>
          <w:p w:rsidR="00D35D9D" w:rsidRDefault="00D35D9D" w:rsidP="004D3011">
            <w:hyperlink r:id="rId19" w:history="1">
              <w:r>
                <w:rPr>
                  <w:rStyle w:val="Hypertextovodkaz"/>
                </w:rPr>
                <w:t>https://github.com/PterodonRecovery</w:t>
              </w:r>
            </w:hyperlink>
          </w:p>
          <w:p w:rsidR="00036450" w:rsidRPr="004D3011" w:rsidRDefault="00D35D9D" w:rsidP="004D3011">
            <w:pPr>
              <w:rPr>
                <w:color w:val="FFFFFF" w:themeColor="background1"/>
              </w:rPr>
            </w:pPr>
            <w:hyperlink r:id="rId20" w:history="1">
              <w:r>
                <w:rPr>
                  <w:rStyle w:val="Hypertextovodkaz"/>
                </w:rPr>
                <w:t>https://www.xda-developers.com/pterodon-recovery-project-is-a-new-custom-recovery-for-android-devices-with-an-optimized-gui-and-more-features/</w:t>
              </w:r>
            </w:hyperlink>
          </w:p>
        </w:tc>
      </w:tr>
    </w:tbl>
    <w:p w:rsidR="0043117B" w:rsidRDefault="00C3024A" w:rsidP="000C45FF">
      <w:pPr>
        <w:tabs>
          <w:tab w:val="left" w:pos="990"/>
        </w:tabs>
      </w:pPr>
    </w:p>
    <w:sectPr w:rsidR="0043117B" w:rsidSect="00AE7882">
      <w:headerReference w:type="default" r:id="rId2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024A" w:rsidRDefault="00C3024A" w:rsidP="000C45FF">
      <w:r>
        <w:separator/>
      </w:r>
    </w:p>
  </w:endnote>
  <w:endnote w:type="continuationSeparator" w:id="0">
    <w:p w:rsidR="00C3024A" w:rsidRDefault="00C3024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024A" w:rsidRDefault="00C3024A" w:rsidP="000C45FF">
      <w:r>
        <w:separator/>
      </w:r>
    </w:p>
  </w:footnote>
  <w:footnote w:type="continuationSeparator" w:id="0">
    <w:p w:rsidR="00C3024A" w:rsidRDefault="00C3024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45FF" w:rsidRDefault="000C45FF">
    <w:pPr>
      <w:pStyle w:val="Zhlav"/>
    </w:pPr>
    <w:r>
      <w:rPr>
        <w:noProof/>
        <w:lang w:bidi="cs-CZ"/>
      </w:rPr>
      <w:drawing>
        <wp:anchor distT="0" distB="0" distL="114300" distR="114300" simplePos="0" relativeHeight="251658240" behindDoc="1" locked="0" layoutInCell="1" allowOverlap="1" wp14:anchorId="4D6F4968" wp14:editId="5FE4A11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a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75302"/>
    <w:multiLevelType w:val="hybridMultilevel"/>
    <w:tmpl w:val="D86AE236"/>
    <w:lvl w:ilvl="0" w:tplc="0114C902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E3"/>
    <w:rsid w:val="00036450"/>
    <w:rsid w:val="00094499"/>
    <w:rsid w:val="000C45FF"/>
    <w:rsid w:val="000E3FD1"/>
    <w:rsid w:val="00112054"/>
    <w:rsid w:val="0011417E"/>
    <w:rsid w:val="001525E1"/>
    <w:rsid w:val="00180329"/>
    <w:rsid w:val="0019001F"/>
    <w:rsid w:val="001A74A5"/>
    <w:rsid w:val="001B2ABD"/>
    <w:rsid w:val="001E0391"/>
    <w:rsid w:val="001E1759"/>
    <w:rsid w:val="001F1ECC"/>
    <w:rsid w:val="00207DE3"/>
    <w:rsid w:val="002400EB"/>
    <w:rsid w:val="00256CF7"/>
    <w:rsid w:val="00281FD5"/>
    <w:rsid w:val="003032DA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0B29"/>
    <w:rsid w:val="00646E75"/>
    <w:rsid w:val="006771D0"/>
    <w:rsid w:val="00715FCB"/>
    <w:rsid w:val="00743101"/>
    <w:rsid w:val="00745195"/>
    <w:rsid w:val="007775E1"/>
    <w:rsid w:val="007867A0"/>
    <w:rsid w:val="007927F5"/>
    <w:rsid w:val="00802CA0"/>
    <w:rsid w:val="009260CD"/>
    <w:rsid w:val="00952C25"/>
    <w:rsid w:val="00A2118D"/>
    <w:rsid w:val="00AD76E2"/>
    <w:rsid w:val="00AE7882"/>
    <w:rsid w:val="00B20152"/>
    <w:rsid w:val="00B359E4"/>
    <w:rsid w:val="00B57D98"/>
    <w:rsid w:val="00B70850"/>
    <w:rsid w:val="00C066B6"/>
    <w:rsid w:val="00C3024A"/>
    <w:rsid w:val="00C37BA1"/>
    <w:rsid w:val="00C4674C"/>
    <w:rsid w:val="00C506CF"/>
    <w:rsid w:val="00C72BED"/>
    <w:rsid w:val="00C9578B"/>
    <w:rsid w:val="00CB0055"/>
    <w:rsid w:val="00D2522B"/>
    <w:rsid w:val="00D35D9D"/>
    <w:rsid w:val="00D422DE"/>
    <w:rsid w:val="00D5459D"/>
    <w:rsid w:val="00DA1F4D"/>
    <w:rsid w:val="00DD172A"/>
    <w:rsid w:val="00E25A26"/>
    <w:rsid w:val="00E4381A"/>
    <w:rsid w:val="00E55D74"/>
    <w:rsid w:val="00EC5CEF"/>
    <w:rsid w:val="00ED64C4"/>
    <w:rsid w:val="00F01436"/>
    <w:rsid w:val="00F5113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ln">
    <w:name w:val="Normal"/>
    <w:qFormat/>
    <w:rsid w:val="00B359E4"/>
    <w:rPr>
      <w:sz w:val="18"/>
      <w:szCs w:val="22"/>
    </w:rPr>
  </w:style>
  <w:style w:type="paragraph" w:styleId="Nadpis1">
    <w:name w:val="heading 1"/>
    <w:basedOn w:val="Normln"/>
    <w:next w:val="Normln"/>
    <w:link w:val="Nadpis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Nadpis4">
    <w:name w:val="heading 4"/>
    <w:basedOn w:val="Normln"/>
    <w:next w:val="Normln"/>
    <w:link w:val="Nadpis4Char"/>
    <w:uiPriority w:val="9"/>
    <w:qFormat/>
    <w:rsid w:val="00B359E4"/>
    <w:pPr>
      <w:outlineLvl w:val="3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NzevChar">
    <w:name w:val="Název Char"/>
    <w:basedOn w:val="Standardnpsmoodstavce"/>
    <w:link w:val="Nzev"/>
    <w:uiPriority w:val="10"/>
    <w:rsid w:val="001B2ABD"/>
    <w:rPr>
      <w:caps/>
      <w:color w:val="000000" w:themeColor="text1"/>
      <w:sz w:val="96"/>
      <w:szCs w:val="76"/>
    </w:rPr>
  </w:style>
  <w:style w:type="character" w:styleId="Zdraznn">
    <w:name w:val="Emphasis"/>
    <w:basedOn w:val="Standardnpsmoodstavce"/>
    <w:uiPriority w:val="11"/>
    <w:semiHidden/>
    <w:qFormat/>
    <w:rsid w:val="00E25A26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Normln"/>
    <w:next w:val="Normln"/>
    <w:link w:val="DatumChar"/>
    <w:uiPriority w:val="99"/>
    <w:rsid w:val="00036450"/>
  </w:style>
  <w:style w:type="character" w:customStyle="1" w:styleId="DatumChar">
    <w:name w:val="Datum Char"/>
    <w:basedOn w:val="Standardnpsmoodstavce"/>
    <w:link w:val="Datum"/>
    <w:uiPriority w:val="99"/>
    <w:rsid w:val="00036450"/>
    <w:rPr>
      <w:sz w:val="18"/>
      <w:szCs w:val="22"/>
    </w:rPr>
  </w:style>
  <w:style w:type="character" w:styleId="Hypertextovodkaz">
    <w:name w:val="Hyperlink"/>
    <w:basedOn w:val="Standardnpsmoodstavce"/>
    <w:uiPriority w:val="99"/>
    <w:unhideWhenUsed/>
    <w:rsid w:val="00281FD5"/>
    <w:rPr>
      <w:color w:val="B85A22" w:themeColor="accent2" w:themeShade="BF"/>
      <w:u w:val="single"/>
    </w:rPr>
  </w:style>
  <w:style w:type="character" w:styleId="Nevyeenzmnka">
    <w:name w:val="Unresolved Mention"/>
    <w:basedOn w:val="Standardnpsmoodstavce"/>
    <w:uiPriority w:val="99"/>
    <w:semiHidden/>
    <w:rsid w:val="004813B3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C45FF"/>
    <w:rPr>
      <w:sz w:val="22"/>
      <w:szCs w:val="22"/>
    </w:rPr>
  </w:style>
  <w:style w:type="paragraph" w:styleId="Zpat">
    <w:name w:val="footer"/>
    <w:basedOn w:val="Normln"/>
    <w:link w:val="Zpa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0C45FF"/>
    <w:rPr>
      <w:sz w:val="22"/>
      <w:szCs w:val="22"/>
    </w:rPr>
  </w:style>
  <w:style w:type="table" w:styleId="Mkatabulky">
    <w:name w:val="Table Grid"/>
    <w:basedOn w:val="Normlntabulka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1B2ABD"/>
    <w:rPr>
      <w:color w:val="8080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PodnadpisChar">
    <w:name w:val="Podnadpis Char"/>
    <w:basedOn w:val="Standardnpsmoodstavce"/>
    <w:link w:val="Podnadpis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Nadpis3Char">
    <w:name w:val="Nadpis 3 Char"/>
    <w:basedOn w:val="Standardnpsmoodstavce"/>
    <w:link w:val="Nadpis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Nadpis4Char">
    <w:name w:val="Nadpis 4 Char"/>
    <w:basedOn w:val="Standardnpsmoodstavce"/>
    <w:link w:val="Nadpis4"/>
    <w:uiPriority w:val="9"/>
    <w:rsid w:val="00B359E4"/>
    <w:rPr>
      <w:b/>
      <w:sz w:val="18"/>
      <w:szCs w:val="2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C5CEF"/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C5CEF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semiHidden/>
    <w:qFormat/>
    <w:rsid w:val="00D3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.me/ATGDroid" TargetMode="External"/><Relationship Id="rId18" Type="http://schemas.openxmlformats.org/officeDocument/2006/relationships/hyperlink" Target="https://github.com/Kysela/web-scrap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franti%C5%A1ek-kysela-8667411b3/" TargetMode="External"/><Relationship Id="rId17" Type="http://schemas.openxmlformats.org/officeDocument/2006/relationships/hyperlink" Target="https://forum.xda-developers.com/redmi-note-6-pro/development/recovery-twrp-3-2-3-0-atg-droid-t389130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orum.xda-developers.com/redmi-note-4/how-to/red-wolf-install-twrp-root-device-t3708337" TargetMode="External"/><Relationship Id="rId20" Type="http://schemas.openxmlformats.org/officeDocument/2006/relationships/hyperlink" Target="https://www.xda-developers.com/pterodon-recovery-project-is-a-new-custom-recovery-for-android-devices-with-an-optimized-gui-and-more-feature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ithub.com/Kysela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RedWolfRecovery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github.com/PterodonRecover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orum.xda-developers.com/member.php?u=8393345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k\AppData\Local\Microsoft\Office\16.0\DTS\cs-CZ%7bBDCE89EF-528B-4514-B1C3-1EFB1F536730%7d\%7bB822ADF7-311D-43A3-A72F-EA8BA3B20DF4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0E8E501E1141D79C9A0920C364378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A82E66A-C265-4A06-A825-C5C0D6138A5A}"/>
      </w:docPartPr>
      <w:docPartBody>
        <w:p w:rsidR="00000000" w:rsidRDefault="00E02382">
          <w:pPr>
            <w:pStyle w:val="E40E8E501E1141D79C9A0920C364378B"/>
          </w:pPr>
          <w:r w:rsidRPr="00D5459D">
            <w:rPr>
              <w:lang w:bidi="cs-CZ"/>
            </w:rPr>
            <w:t>Profil</w:t>
          </w:r>
        </w:p>
      </w:docPartBody>
    </w:docPart>
    <w:docPart>
      <w:docPartPr>
        <w:name w:val="3487FC9C5FED41079B3A07ACE7ACBBB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B222674-F327-468D-80D5-17F10F1C78A6}"/>
      </w:docPartPr>
      <w:docPartBody>
        <w:p w:rsidR="00000000" w:rsidRDefault="00E02382">
          <w:pPr>
            <w:pStyle w:val="3487FC9C5FED41079B3A07ACE7ACBBB3"/>
          </w:pPr>
          <w:r w:rsidRPr="00CB0055">
            <w:rPr>
              <w:lang w:bidi="cs-CZ"/>
            </w:rPr>
            <w:t>Kontakt</w:t>
          </w:r>
        </w:p>
      </w:docPartBody>
    </w:docPart>
    <w:docPart>
      <w:docPartPr>
        <w:name w:val="71751E9DBBE645B988243350B55981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2AF8AF0-2659-4EBC-97F4-080DD8B8586D}"/>
      </w:docPartPr>
      <w:docPartBody>
        <w:p w:rsidR="00000000" w:rsidRDefault="00E02382">
          <w:pPr>
            <w:pStyle w:val="71751E9DBBE645B988243350B559812D"/>
          </w:pPr>
          <w:r w:rsidRPr="004D3011">
            <w:rPr>
              <w:lang w:bidi="cs-CZ"/>
            </w:rPr>
            <w:t>TELEFON:</w:t>
          </w:r>
        </w:p>
      </w:docPartBody>
    </w:docPart>
    <w:docPart>
      <w:docPartPr>
        <w:name w:val="2E8D2088B03E4F4F8E90B57F2E4A000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0FB343B-3DC9-4179-ABD5-BC64F15B9D42}"/>
      </w:docPartPr>
      <w:docPartBody>
        <w:p w:rsidR="00000000" w:rsidRDefault="00E02382">
          <w:pPr>
            <w:pStyle w:val="2E8D2088B03E4F4F8E90B57F2E4A000E"/>
          </w:pPr>
          <w:r w:rsidRPr="004D3011">
            <w:rPr>
              <w:lang w:bidi="cs-CZ"/>
            </w:rPr>
            <w:t>E-MAIL:</w:t>
          </w:r>
        </w:p>
      </w:docPartBody>
    </w:docPart>
    <w:docPart>
      <w:docPartPr>
        <w:name w:val="6585066D14334297B5418E6F9E4D115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1651096-3902-4E0F-BB0F-8AC7EEFC5880}"/>
      </w:docPartPr>
      <w:docPartBody>
        <w:p w:rsidR="00000000" w:rsidRDefault="00E02382">
          <w:pPr>
            <w:pStyle w:val="6585066D14334297B5418E6F9E4D1155"/>
          </w:pPr>
          <w:r w:rsidRPr="00CB0055">
            <w:rPr>
              <w:lang w:bidi="cs-CZ"/>
            </w:rPr>
            <w:t>Koníčky</w:t>
          </w:r>
        </w:p>
      </w:docPartBody>
    </w:docPart>
    <w:docPart>
      <w:docPartPr>
        <w:name w:val="17D6A951881A42848118FF0AD4E9844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0873339-C445-4312-88A3-8B3CC69C9A6D}"/>
      </w:docPartPr>
      <w:docPartBody>
        <w:p w:rsidR="00000000" w:rsidRDefault="00E02382">
          <w:pPr>
            <w:pStyle w:val="17D6A951881A42848118FF0AD4E98444"/>
          </w:pPr>
          <w:r w:rsidRPr="00036450">
            <w:rPr>
              <w:lang w:bidi="cs-CZ"/>
            </w:rPr>
            <w:t>VZDĚLÁNÍ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5A"/>
    <w:rsid w:val="00B8015A"/>
    <w:rsid w:val="00E0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cs-CZ" w:eastAsia="ja-JP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154BAE53EA84D2780A9CD087E91331B">
    <w:name w:val="8154BAE53EA84D2780A9CD087E91331B"/>
  </w:style>
  <w:style w:type="paragraph" w:customStyle="1" w:styleId="89FBE71658BC467F9B885498FDDAFC2F">
    <w:name w:val="89FBE71658BC467F9B885498FDDAFC2F"/>
  </w:style>
  <w:style w:type="paragraph" w:customStyle="1" w:styleId="E40E8E501E1141D79C9A0920C364378B">
    <w:name w:val="E40E8E501E1141D79C9A0920C364378B"/>
  </w:style>
  <w:style w:type="paragraph" w:customStyle="1" w:styleId="0EBAB904A98244D59E28988A811E5551">
    <w:name w:val="0EBAB904A98244D59E28988A811E5551"/>
  </w:style>
  <w:style w:type="paragraph" w:customStyle="1" w:styleId="3487FC9C5FED41079B3A07ACE7ACBBB3">
    <w:name w:val="3487FC9C5FED41079B3A07ACE7ACBBB3"/>
  </w:style>
  <w:style w:type="paragraph" w:customStyle="1" w:styleId="71751E9DBBE645B988243350B559812D">
    <w:name w:val="71751E9DBBE645B988243350B559812D"/>
  </w:style>
  <w:style w:type="paragraph" w:customStyle="1" w:styleId="5A8BFE768FAE4AE9B0F2DD0E0381835B">
    <w:name w:val="5A8BFE768FAE4AE9B0F2DD0E0381835B"/>
  </w:style>
  <w:style w:type="paragraph" w:customStyle="1" w:styleId="ADF98070A03C44C2BC04A12B78168167">
    <w:name w:val="ADF98070A03C44C2BC04A12B78168167"/>
  </w:style>
  <w:style w:type="paragraph" w:customStyle="1" w:styleId="72BA361861DE4C35AE596DB98F0C56DC">
    <w:name w:val="72BA361861DE4C35AE596DB98F0C56DC"/>
  </w:style>
  <w:style w:type="paragraph" w:customStyle="1" w:styleId="2E8D2088B03E4F4F8E90B57F2E4A000E">
    <w:name w:val="2E8D2088B03E4F4F8E90B57F2E4A000E"/>
  </w:style>
  <w:style w:type="character" w:styleId="Hypertextovodkaz">
    <w:name w:val="Hyperlink"/>
    <w:basedOn w:val="Standardnpsmoodstavce"/>
    <w:uiPriority w:val="99"/>
    <w:unhideWhenUsed/>
    <w:rPr>
      <w:color w:val="C45911" w:themeColor="accent2" w:themeShade="BF"/>
      <w:u w:val="single"/>
    </w:rPr>
  </w:style>
  <w:style w:type="paragraph" w:customStyle="1" w:styleId="612C19DCF8D143449D8361387A756CAA">
    <w:name w:val="612C19DCF8D143449D8361387A756CAA"/>
  </w:style>
  <w:style w:type="paragraph" w:customStyle="1" w:styleId="6585066D14334297B5418E6F9E4D1155">
    <w:name w:val="6585066D14334297B5418E6F9E4D1155"/>
  </w:style>
  <w:style w:type="paragraph" w:customStyle="1" w:styleId="C95C49A4244F47A78F62599619633E99">
    <w:name w:val="C95C49A4244F47A78F62599619633E99"/>
  </w:style>
  <w:style w:type="paragraph" w:customStyle="1" w:styleId="25B0F20BAFC641D0868BB7D170A90699">
    <w:name w:val="25B0F20BAFC641D0868BB7D170A90699"/>
  </w:style>
  <w:style w:type="paragraph" w:customStyle="1" w:styleId="0FCAAA4A75F94F03BD9A4BBAB2B494FE">
    <w:name w:val="0FCAAA4A75F94F03BD9A4BBAB2B494FE"/>
  </w:style>
  <w:style w:type="paragraph" w:customStyle="1" w:styleId="766383EEFD924E00A2BEB3C9CBC87ACA">
    <w:name w:val="766383EEFD924E00A2BEB3C9CBC87ACA"/>
  </w:style>
  <w:style w:type="paragraph" w:customStyle="1" w:styleId="17D6A951881A42848118FF0AD4E98444">
    <w:name w:val="17D6A951881A42848118FF0AD4E98444"/>
  </w:style>
  <w:style w:type="paragraph" w:customStyle="1" w:styleId="784F7B85E51A478295835D4D5A4F18B7">
    <w:name w:val="784F7B85E51A478295835D4D5A4F18B7"/>
  </w:style>
  <w:style w:type="paragraph" w:customStyle="1" w:styleId="B5666B55EACE4EF792107FA4DF3CA63F">
    <w:name w:val="B5666B55EACE4EF792107FA4DF3CA63F"/>
  </w:style>
  <w:style w:type="paragraph" w:customStyle="1" w:styleId="B0A2247B2DF745ED87381E6818342A61">
    <w:name w:val="B0A2247B2DF745ED87381E6818342A61"/>
  </w:style>
  <w:style w:type="paragraph" w:customStyle="1" w:styleId="E05BA1F6434940A587D5EC345824AF5D">
    <w:name w:val="E05BA1F6434940A587D5EC345824AF5D"/>
  </w:style>
  <w:style w:type="paragraph" w:customStyle="1" w:styleId="E658E2E55ABD43C1B46C86DDB768A059">
    <w:name w:val="E658E2E55ABD43C1B46C86DDB768A059"/>
  </w:style>
  <w:style w:type="paragraph" w:customStyle="1" w:styleId="E1CA0E82646F45C8BAE019CD81A6AA9B">
    <w:name w:val="E1CA0E82646F45C8BAE019CD81A6AA9B"/>
  </w:style>
  <w:style w:type="paragraph" w:customStyle="1" w:styleId="41CAF0346D844882B910C44F16713156">
    <w:name w:val="41CAF0346D844882B910C44F16713156"/>
  </w:style>
  <w:style w:type="paragraph" w:customStyle="1" w:styleId="1799DF6978DB4ED7A0A5EC5666D3C99D">
    <w:name w:val="1799DF6978DB4ED7A0A5EC5666D3C99D"/>
  </w:style>
  <w:style w:type="paragraph" w:customStyle="1" w:styleId="EF3BA0D10585497E8D0B1996432F6467">
    <w:name w:val="EF3BA0D10585497E8D0B1996432F6467"/>
  </w:style>
  <w:style w:type="paragraph" w:customStyle="1" w:styleId="94465A229391475EA24C58792727C8F2">
    <w:name w:val="94465A229391475EA24C58792727C8F2"/>
  </w:style>
  <w:style w:type="paragraph" w:customStyle="1" w:styleId="2D5D57D3FE3E4FC29708C0874649D58F">
    <w:name w:val="2D5D57D3FE3E4FC29708C0874649D58F"/>
  </w:style>
  <w:style w:type="paragraph" w:customStyle="1" w:styleId="DE993145D6CE450E89D92AABF2F7D815">
    <w:name w:val="DE993145D6CE450E89D92AABF2F7D815"/>
  </w:style>
  <w:style w:type="paragraph" w:customStyle="1" w:styleId="6FCFC22DC2034B1E8515BD6D26A0A364">
    <w:name w:val="6FCFC22DC2034B1E8515BD6D26A0A364"/>
  </w:style>
  <w:style w:type="paragraph" w:customStyle="1" w:styleId="42659275BBE846C5B0A67ACA563A99A7">
    <w:name w:val="42659275BBE846C5B0A67ACA563A99A7"/>
  </w:style>
  <w:style w:type="paragraph" w:customStyle="1" w:styleId="D229886C3EE94A2A9FF1A12CD4F35886">
    <w:name w:val="D229886C3EE94A2A9FF1A12CD4F35886"/>
  </w:style>
  <w:style w:type="paragraph" w:customStyle="1" w:styleId="F08503C51F3E4A35A15447EBCBBC6397">
    <w:name w:val="F08503C51F3E4A35A15447EBCBBC6397"/>
  </w:style>
  <w:style w:type="paragraph" w:customStyle="1" w:styleId="15987A8935B844B99DD2178DB25B3FA1">
    <w:name w:val="15987A8935B844B99DD2178DB25B3FA1"/>
  </w:style>
  <w:style w:type="paragraph" w:customStyle="1" w:styleId="DF29A765235B435EBAEEB1DE5808AA56">
    <w:name w:val="DF29A765235B435EBAEEB1DE5808AA56"/>
  </w:style>
  <w:style w:type="paragraph" w:customStyle="1" w:styleId="C7ED9EC9DC694A8DA04E0CC5FF519531">
    <w:name w:val="C7ED9EC9DC694A8DA04E0CC5FF519531"/>
  </w:style>
  <w:style w:type="paragraph" w:customStyle="1" w:styleId="AC762827E1FE4415BC82F0A29AA38140">
    <w:name w:val="AC762827E1FE4415BC82F0A29AA38140"/>
  </w:style>
  <w:style w:type="paragraph" w:customStyle="1" w:styleId="1E306C06B859414AB3DFF08EBEBFCCB5">
    <w:name w:val="1E306C06B859414AB3DFF08EBEBFCCB5"/>
  </w:style>
  <w:style w:type="paragraph" w:customStyle="1" w:styleId="185ABE58F44D464F8F526B313855DA5A">
    <w:name w:val="185ABE58F44D464F8F526B313855DA5A"/>
  </w:style>
  <w:style w:type="paragraph" w:customStyle="1" w:styleId="2E8051157ED44CABBF3AC09EC8C2E3B2">
    <w:name w:val="2E8051157ED44CABBF3AC09EC8C2E3B2"/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b/>
      <w:bCs/>
      <w:caps/>
      <w:szCs w:val="26"/>
      <w:lang w:val="cs-CZ" w:eastAsia="ja-JP"/>
    </w:rPr>
  </w:style>
  <w:style w:type="paragraph" w:customStyle="1" w:styleId="A76235FEE7A646FA92D5D00102ED5979">
    <w:name w:val="A76235FEE7A646FA92D5D00102ED5979"/>
  </w:style>
  <w:style w:type="paragraph" w:customStyle="1" w:styleId="39ED4ABD1D3D402095F5E0BF7BC6C763">
    <w:name w:val="39ED4ABD1D3D402095F5E0BF7BC6C763"/>
    <w:rsid w:val="00B801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{B822ADF7-311D-43A3-A72F-EA8BA3B20DF4}tf00546271.dotx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2020-07-29T19:24:00Z</dcterms:created>
  <dcterms:modified xsi:type="dcterms:W3CDTF">2020-07-29T20:16:00Z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